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FD50" w14:textId="207E4781" w:rsidR="00DE145A" w:rsidRDefault="001A514B">
      <w:pPr>
        <w:pStyle w:val="Subtitle"/>
        <w:rPr>
          <w:rFonts w:eastAsiaTheme="majorEastAsia" w:cstheme="majorBidi"/>
          <w:spacing w:val="-10"/>
          <w:kern w:val="28"/>
          <w:sz w:val="72"/>
          <w:szCs w:val="72"/>
        </w:rPr>
      </w:pPr>
      <w:r>
        <w:rPr>
          <w:rFonts w:eastAsiaTheme="majorEastAsia" w:cstheme="majorBidi"/>
          <w:spacing w:val="-10"/>
          <w:kern w:val="28"/>
          <w:sz w:val="72"/>
          <w:szCs w:val="72"/>
        </w:rPr>
        <w:t>O</w:t>
      </w:r>
      <w:r w:rsidRPr="001A514B">
        <w:rPr>
          <w:rFonts w:eastAsiaTheme="majorEastAsia" w:cstheme="majorBidi"/>
          <w:spacing w:val="-10"/>
          <w:kern w:val="28"/>
          <w:sz w:val="72"/>
          <w:szCs w:val="72"/>
        </w:rPr>
        <w:t xml:space="preserve">ptimization </w:t>
      </w:r>
      <w:r>
        <w:rPr>
          <w:rFonts w:eastAsiaTheme="majorEastAsia" w:cstheme="majorBidi"/>
          <w:spacing w:val="-10"/>
          <w:kern w:val="28"/>
          <w:sz w:val="72"/>
          <w:szCs w:val="72"/>
        </w:rPr>
        <w:t>T</w:t>
      </w:r>
      <w:r w:rsidRPr="001A514B">
        <w:rPr>
          <w:rFonts w:eastAsiaTheme="majorEastAsia" w:cstheme="majorBidi"/>
          <w:spacing w:val="-10"/>
          <w:kern w:val="28"/>
          <w:sz w:val="72"/>
          <w:szCs w:val="72"/>
        </w:rPr>
        <w:t>echniques</w:t>
      </w:r>
    </w:p>
    <w:p w14:paraId="2789D703" w14:textId="11BD4A16" w:rsidR="00D901A4" w:rsidRDefault="007039F7" w:rsidP="00D901A4">
      <w:proofErr w:type="spellStart"/>
      <w:r>
        <w:t>Ömer</w:t>
      </w:r>
      <w:proofErr w:type="spellEnd"/>
      <w:r>
        <w:t xml:space="preserve"> Mustafa Oğuzoğlu 13253813</w:t>
      </w:r>
    </w:p>
    <w:p w14:paraId="25CFE3DE" w14:textId="066181A6" w:rsidR="007039F7" w:rsidRPr="00D901A4" w:rsidRDefault="007039F7" w:rsidP="00D901A4">
      <w:r>
        <w:t xml:space="preserve">Supervisor: </w:t>
      </w:r>
      <w:r w:rsidR="00557FDB" w:rsidRPr="00557FDB">
        <w:t>Professor Dr.</w:t>
      </w:r>
      <w:r w:rsidR="00557FDB">
        <w:t xml:space="preserve"> </w:t>
      </w:r>
      <w:r w:rsidR="00627F0A" w:rsidRPr="00627F0A">
        <w:t>Serdar İPLİKÇİ</w:t>
      </w:r>
    </w:p>
    <w:p w14:paraId="4D991EA6" w14:textId="204C5864" w:rsidR="00DE145A" w:rsidRPr="001E7297" w:rsidRDefault="00436CB7" w:rsidP="00263938">
      <w:pPr>
        <w:pStyle w:val="TryItBoilerplate"/>
        <w:rPr>
          <w:b/>
          <w:bCs/>
          <w:i w:val="0"/>
          <w:color w:val="auto"/>
        </w:rPr>
      </w:pPr>
      <w:r w:rsidRPr="001E7297">
        <w:rPr>
          <w:b/>
          <w:bCs/>
          <w:i w:val="0"/>
          <w:color w:val="auto"/>
        </w:rPr>
        <w:t>H</w:t>
      </w:r>
      <w:r w:rsidR="00DE145A" w:rsidRPr="001E7297">
        <w:rPr>
          <w:b/>
          <w:bCs/>
          <w:i w:val="0"/>
          <w:color w:val="auto"/>
        </w:rPr>
        <w:t>andwriting recognition approximation</w:t>
      </w:r>
    </w:p>
    <w:p w14:paraId="23B6E4D3" w14:textId="26127E44" w:rsidR="005C6D45" w:rsidRDefault="00DE145A" w:rsidP="00263938">
      <w:pPr>
        <w:pStyle w:val="TryItBoilerplate"/>
      </w:pPr>
      <w:r>
        <w:t xml:space="preserve">After a little study of image processing we can understand easily that 0 is </w:t>
      </w:r>
      <w:proofErr w:type="gramStart"/>
      <w:r>
        <w:t>black ,</w:t>
      </w:r>
      <w:proofErr w:type="gramEnd"/>
      <w:r>
        <w:t xml:space="preserve"> 255 is white and grey scale changes between 0-255.</w:t>
      </w:r>
    </w:p>
    <w:p w14:paraId="2E82BF3C" w14:textId="1D7B586C" w:rsidR="00DE145A" w:rsidRDefault="00DE145A" w:rsidP="00263938">
      <w:pPr>
        <w:pStyle w:val="TryItBoilerplate"/>
      </w:pPr>
      <w:r>
        <w:t xml:space="preserve">In this example I will train colors from 0 to 10 as 0 </w:t>
      </w:r>
      <w:r w:rsidR="00436CB7">
        <w:t>white</w:t>
      </w:r>
      <w:r>
        <w:t xml:space="preserve"> and 10 is </w:t>
      </w:r>
      <w:r w:rsidR="00436CB7">
        <w:t>black</w:t>
      </w:r>
      <w:r>
        <w:t xml:space="preserve">. </w:t>
      </w:r>
    </w:p>
    <w:p w14:paraId="5CD66548" w14:textId="10098DAF" w:rsidR="00DE145A" w:rsidRDefault="00436CB7" w:rsidP="00263938">
      <w:pPr>
        <w:pStyle w:val="TryItBoilerplate"/>
      </w:pPr>
      <w:r>
        <w:rPr>
          <w:noProof/>
        </w:rPr>
        <w:drawing>
          <wp:inline distT="0" distB="0" distL="0" distR="0" wp14:anchorId="44A23D09" wp14:editId="6909B50F">
            <wp:extent cx="635000" cy="635000"/>
            <wp:effectExtent l="133350" t="114300" r="127000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=0  </w:t>
      </w:r>
      <w:r>
        <w:rPr>
          <w:noProof/>
        </w:rPr>
        <w:drawing>
          <wp:inline distT="0" distB="0" distL="0" distR="0" wp14:anchorId="0B0E6ED7" wp14:editId="3FC4FCD6">
            <wp:extent cx="635000" cy="635000"/>
            <wp:effectExtent l="133350" t="114300" r="127000" b="16510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=0     </w:t>
      </w:r>
      <w:r>
        <w:rPr>
          <w:noProof/>
        </w:rPr>
        <w:drawing>
          <wp:inline distT="0" distB="0" distL="0" distR="0" wp14:anchorId="10491E0A" wp14:editId="6248E5C7">
            <wp:extent cx="635000" cy="635000"/>
            <wp:effectExtent l="133350" t="114300" r="127000" b="16510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=0       </w:t>
      </w:r>
      <w:r>
        <w:rPr>
          <w:noProof/>
        </w:rPr>
        <w:drawing>
          <wp:inline distT="0" distB="0" distL="0" distR="0" wp14:anchorId="08ED0FAA" wp14:editId="26AF0FCB">
            <wp:extent cx="635000" cy="635000"/>
            <wp:effectExtent l="133350" t="114300" r="127000" b="165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=0</w:t>
      </w:r>
    </w:p>
    <w:p w14:paraId="598D2E24" w14:textId="489FD4D0" w:rsidR="00436CB7" w:rsidRDefault="00436CB7" w:rsidP="00263938">
      <w:pPr>
        <w:pStyle w:val="TryItBoilerplate"/>
      </w:pPr>
      <w:r>
        <w:rPr>
          <w:noProof/>
        </w:rPr>
        <w:drawing>
          <wp:inline distT="0" distB="0" distL="0" distR="0" wp14:anchorId="3891F7C1" wp14:editId="53F84556">
            <wp:extent cx="635000" cy="635000"/>
            <wp:effectExtent l="133350" t="114300" r="127000" b="16510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(2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=1  </w:t>
      </w:r>
      <w:r>
        <w:rPr>
          <w:noProof/>
        </w:rPr>
        <w:drawing>
          <wp:inline distT="0" distB="0" distL="0" distR="0" wp14:anchorId="1A763CB4" wp14:editId="61376A57">
            <wp:extent cx="635000" cy="635000"/>
            <wp:effectExtent l="133350" t="114300" r="127000" b="165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=1       </w:t>
      </w:r>
      <w:r>
        <w:rPr>
          <w:noProof/>
        </w:rPr>
        <w:drawing>
          <wp:inline distT="0" distB="0" distL="0" distR="0" wp14:anchorId="2A789E59" wp14:editId="2370C4BF">
            <wp:extent cx="635000" cy="635000"/>
            <wp:effectExtent l="133350" t="114300" r="127000" b="16510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=1  </w:t>
      </w:r>
      <w:r>
        <w:rPr>
          <w:noProof/>
        </w:rPr>
        <w:drawing>
          <wp:inline distT="0" distB="0" distL="0" distR="0" wp14:anchorId="37B2763E" wp14:editId="7D2A17DB">
            <wp:extent cx="635000" cy="635000"/>
            <wp:effectExtent l="133350" t="114300" r="127000" b="165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=1</w:t>
      </w:r>
    </w:p>
    <w:p w14:paraId="3A752E72" w14:textId="4CDF1AB6" w:rsidR="005C6D45" w:rsidRDefault="00436CB7">
      <w:pPr>
        <w:pStyle w:val="Heading1"/>
      </w:pPr>
      <w:r>
        <w:t>How Does it work?</w:t>
      </w:r>
    </w:p>
    <w:p w14:paraId="3C83A34E" w14:textId="160FCB8A" w:rsidR="005C6D45" w:rsidRDefault="00436CB7">
      <w:proofErr w:type="gramStart"/>
      <w:r>
        <w:t>Lets</w:t>
      </w:r>
      <w:proofErr w:type="gramEnd"/>
      <w:r>
        <w:t xml:space="preserve"> take an image shown up as example.</w:t>
      </w:r>
    </w:p>
    <w:p w14:paraId="7D3C59ED" w14:textId="79F2039C" w:rsidR="009E75EA" w:rsidRDefault="00436CB7">
      <w:r>
        <w:rPr>
          <w:noProof/>
        </w:rPr>
        <w:drawing>
          <wp:inline distT="0" distB="0" distL="0" distR="0" wp14:anchorId="77E96AB4" wp14:editId="50AF7B38">
            <wp:extent cx="635000" cy="635000"/>
            <wp:effectExtent l="133350" t="114300" r="12700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r w:rsidRPr="009B1968">
        <w:rPr>
          <w:b/>
          <w:bCs/>
        </w:rPr>
        <w:t>=</w:t>
      </w:r>
      <w:proofErr w:type="gramStart"/>
      <w:r w:rsidRPr="009B1968">
        <w:rPr>
          <w:b/>
          <w:bCs/>
        </w:rPr>
        <w:t xml:space="preserve">1 </w:t>
      </w:r>
      <w:r>
        <w:t>,</w:t>
      </w:r>
      <w:proofErr w:type="gramEnd"/>
      <w:r>
        <w:t xml:space="preserve"> but </w:t>
      </w:r>
      <w:r w:rsidR="009E75EA">
        <w:t>its expression as array</w:t>
      </w:r>
      <w:r>
        <w:t xml:space="preserve"> </w:t>
      </w:r>
      <w:r w:rsidR="009E75EA">
        <w:t xml:space="preserve">is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x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 x</m:t>
                </m:r>
              </m:e>
            </m:eqArr>
          </m:e>
        </m:d>
      </m:oMath>
      <w:r w:rsidR="009E75EA">
        <w:rPr>
          <w:rFonts w:eastAsiaTheme="minorEastAsia"/>
          <w:sz w:val="24"/>
          <w:szCs w:val="24"/>
        </w:rPr>
        <w:t xml:space="preserve">  although we can reshape it to one line array as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 x  0  0  x</m:t>
            </m:r>
          </m:e>
        </m:d>
      </m:oMath>
      <w:r w:rsidR="009E75EA">
        <w:rPr>
          <w:rFonts w:eastAsiaTheme="minorEastAsia"/>
          <w:sz w:val="24"/>
          <w:szCs w:val="24"/>
        </w:rPr>
        <w:t>. And now what we need is a lot of data to train.</w:t>
      </w:r>
    </w:p>
    <w:p w14:paraId="77003716" w14:textId="50F57850" w:rsidR="00436CB7" w:rsidRDefault="00436CB7" w:rsidP="009E75EA">
      <w:pPr>
        <w:rPr>
          <w:rtl/>
        </w:rPr>
      </w:pPr>
    </w:p>
    <w:p w14:paraId="211CC3A6" w14:textId="62A914DB" w:rsidR="005C6D45" w:rsidRDefault="00BC5DA1">
      <w:r>
        <w:rPr>
          <w:rStyle w:val="Emphasis"/>
        </w:rPr>
        <w:t>Good to know</w:t>
      </w:r>
      <w:r w:rsidR="002F25A8">
        <w:rPr>
          <w:rStyle w:val="Emphasis"/>
        </w:rPr>
        <w:t>:</w:t>
      </w:r>
      <w:r w:rsidR="002F25A8">
        <w:t xml:space="preserve"> </w:t>
      </w:r>
      <w:r w:rsidR="004E21C0">
        <w:t xml:space="preserve"> x = </w:t>
      </w:r>
      <w:proofErr w:type="gramStart"/>
      <w:r w:rsidR="004E21C0">
        <w:t>1 ,</w:t>
      </w:r>
      <w:proofErr w:type="gramEnd"/>
      <w:r w:rsidR="004E21C0">
        <w:t xml:space="preserve"> 2 , 3 , 4 , 5 , 6 , 7 , 8 , 9</w:t>
      </w:r>
      <w:r w:rsidR="00C6315D">
        <w:t xml:space="preserve"> , 10</w:t>
      </w:r>
    </w:p>
    <w:p w14:paraId="678A88C0" w14:textId="206E001A" w:rsidR="003407A9" w:rsidRDefault="00637BDF" w:rsidP="00175643">
      <w:r w:rsidRPr="00637BD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835F8" wp14:editId="1071BEF1">
                <wp:simplePos x="0" y="0"/>
                <wp:positionH relativeFrom="column">
                  <wp:posOffset>-9525</wp:posOffset>
                </wp:positionH>
                <wp:positionV relativeFrom="paragraph">
                  <wp:posOffset>5361940</wp:posOffset>
                </wp:positionV>
                <wp:extent cx="457200" cy="581025"/>
                <wp:effectExtent l="0" t="19050" r="38100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4EA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-.75pt;margin-top:422.2pt;width:36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" adj="10800" fillcolor="#5b9bd5 [3204]" strokecolor="#1f4d78 [1604]" strokeweight="1pt"/>
            </w:pict>
          </mc:Fallback>
        </mc:AlternateContent>
      </w:r>
      <w:r w:rsidRPr="00637B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9B17C" wp14:editId="5DF44AD9">
                <wp:simplePos x="0" y="0"/>
                <wp:positionH relativeFrom="column">
                  <wp:posOffset>3533775</wp:posOffset>
                </wp:positionH>
                <wp:positionV relativeFrom="paragraph">
                  <wp:posOffset>5391150</wp:posOffset>
                </wp:positionV>
                <wp:extent cx="457200" cy="581025"/>
                <wp:effectExtent l="0" t="19050" r="38100" b="476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463A5" id="Arrow: Right 21" o:spid="_x0000_s1026" type="#_x0000_t13" style="position:absolute;margin-left:278.25pt;margin-top:424.5pt;width:36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" adj="10800" fillcolor="#5b9bd5 [3204]" strokecolor="#1f4d78 [1604]" strokeweight="1pt"/>
            </w:pict>
          </mc:Fallback>
        </mc:AlternateContent>
      </w:r>
      <w:r w:rsidRPr="00637BDF">
        <w:rPr>
          <w:b/>
          <w:bCs/>
        </w:rPr>
        <w:t>Input</w:t>
      </w:r>
      <w:r>
        <w:t xml:space="preserve">      </w:t>
      </w:r>
      <w:r w:rsidR="008464E3" w:rsidRPr="008464E3">
        <w:rPr>
          <w:noProof/>
        </w:rPr>
        <w:drawing>
          <wp:inline distT="0" distB="0" distL="0" distR="0" wp14:anchorId="7D707AE9" wp14:editId="5F28410B">
            <wp:extent cx="2667372" cy="612543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3B">
        <w:t xml:space="preserve">        </w:t>
      </w:r>
      <w:r w:rsidRPr="00637BDF">
        <w:rPr>
          <w:b/>
          <w:bCs/>
        </w:rPr>
        <w:t>O</w:t>
      </w:r>
      <w:r w:rsidR="00707D3B" w:rsidRPr="00637BDF">
        <w:rPr>
          <w:b/>
          <w:bCs/>
        </w:rPr>
        <w:t>utput</w:t>
      </w:r>
      <w:r w:rsidR="00707D3B">
        <w:t xml:space="preserve">     </w:t>
      </w:r>
      <w:r w:rsidR="00707D3B" w:rsidRPr="00707D3B">
        <w:rPr>
          <w:noProof/>
        </w:rPr>
        <w:drawing>
          <wp:inline distT="0" distB="0" distL="0" distR="0" wp14:anchorId="6061572A" wp14:editId="1159D4EE">
            <wp:extent cx="838317" cy="6154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3B">
        <w:t xml:space="preserve"> </w:t>
      </w:r>
    </w:p>
    <w:p w14:paraId="48AD1899" w14:textId="52A689D7" w:rsidR="005C6D45" w:rsidRDefault="003F13F1">
      <w:bookmarkStart w:id="0" w:name="_Toc522551269"/>
      <w:bookmarkStart w:id="1" w:name="_Toc522551307"/>
      <w:bookmarkStart w:id="2" w:name="_Toc522551956"/>
      <w:r>
        <w:rPr>
          <w:rStyle w:val="QuoteemphasisChar"/>
        </w:rPr>
        <w:t xml:space="preserve">Part of inputs and outputs </w:t>
      </w:r>
    </w:p>
    <w:bookmarkEnd w:id="0"/>
    <w:bookmarkEnd w:id="1"/>
    <w:bookmarkEnd w:id="2"/>
    <w:p w14:paraId="3395802C" w14:textId="43EC3A66" w:rsidR="005C6D45" w:rsidRDefault="004552F3" w:rsidP="004552F3">
      <w:pPr>
        <w:pStyle w:val="Heading1"/>
      </w:pPr>
      <w:r>
        <w:lastRenderedPageBreak/>
        <w:t>Result</w:t>
      </w:r>
    </w:p>
    <w:p w14:paraId="0962E29E" w14:textId="2EDEB6C2" w:rsidR="005C6D45" w:rsidRDefault="00F65E2E" w:rsidP="00F65E2E">
      <w:r w:rsidRPr="00F65E2E">
        <w:rPr>
          <w:noProof/>
        </w:rPr>
        <w:drawing>
          <wp:inline distT="0" distB="0" distL="0" distR="0" wp14:anchorId="0B27A049" wp14:editId="1768238C">
            <wp:extent cx="3779520" cy="169270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907" cy="17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A3" w:rsidRPr="00996165">
        <w:rPr>
          <w:noProof/>
        </w:rPr>
        <w:drawing>
          <wp:inline distT="0" distB="0" distL="0" distR="0" wp14:anchorId="3115EC7F" wp14:editId="311E8A92">
            <wp:extent cx="1257300" cy="1699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291"/>
                    <a:stretch/>
                  </pic:blipFill>
                  <pic:spPr bwMode="auto">
                    <a:xfrm>
                      <a:off x="0" y="0"/>
                      <a:ext cx="1268278" cy="171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6B40EE9" w14:textId="77777777" w:rsidR="00996165" w:rsidRDefault="00996165" w:rsidP="00F65E2E"/>
    <w:p w14:paraId="5CAA0EB3" w14:textId="13ABC899" w:rsidR="00F65E2E" w:rsidRDefault="00F65E2E" w:rsidP="00F65E2E"/>
    <w:p w14:paraId="4FECCEE9" w14:textId="35BFACE2" w:rsidR="00996165" w:rsidRDefault="00996165" w:rsidP="00996165"/>
    <w:p w14:paraId="112539F6" w14:textId="2FC9067C" w:rsidR="005C6D45" w:rsidRDefault="008176A3" w:rsidP="00996165">
      <w:r>
        <w:rPr>
          <w:noProof/>
        </w:rPr>
        <w:drawing>
          <wp:inline distT="0" distB="0" distL="0" distR="0" wp14:anchorId="4E0A7D1E" wp14:editId="23A7CE10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valbest+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4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F702" w14:textId="77777777" w:rsidR="00F23D24" w:rsidRDefault="00F23D24">
      <w:pPr>
        <w:spacing w:line="240" w:lineRule="auto"/>
      </w:pPr>
      <w:r>
        <w:separator/>
      </w:r>
    </w:p>
  </w:endnote>
  <w:endnote w:type="continuationSeparator" w:id="0">
    <w:p w14:paraId="576BD042" w14:textId="77777777" w:rsidR="00F23D24" w:rsidRDefault="00F23D24">
      <w:pPr>
        <w:spacing w:line="240" w:lineRule="auto"/>
      </w:pPr>
      <w:r>
        <w:continuationSeparator/>
      </w:r>
    </w:p>
  </w:endnote>
  <w:endnote w:type="continuationNotice" w:id="1">
    <w:p w14:paraId="42ACAED1" w14:textId="77777777" w:rsidR="00F23D24" w:rsidRDefault="00F23D2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F6E2A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0BD7C63D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FDCDA17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5367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91FAA" w14:textId="77777777" w:rsidR="00F23D24" w:rsidRDefault="00F23D24">
      <w:pPr>
        <w:spacing w:line="240" w:lineRule="auto"/>
      </w:pPr>
      <w:r>
        <w:separator/>
      </w:r>
    </w:p>
  </w:footnote>
  <w:footnote w:type="continuationSeparator" w:id="0">
    <w:p w14:paraId="637AC60C" w14:textId="77777777" w:rsidR="00F23D24" w:rsidRDefault="00F23D24">
      <w:pPr>
        <w:spacing w:line="240" w:lineRule="auto"/>
      </w:pPr>
      <w:r>
        <w:continuationSeparator/>
      </w:r>
    </w:p>
  </w:footnote>
  <w:footnote w:type="continuationNotice" w:id="1">
    <w:p w14:paraId="174D66CE" w14:textId="77777777" w:rsidR="00F23D24" w:rsidRDefault="00F23D2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457B1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31DA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FD14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5A"/>
    <w:rsid w:val="00016748"/>
    <w:rsid w:val="0006567E"/>
    <w:rsid w:val="000760DB"/>
    <w:rsid w:val="000F00E7"/>
    <w:rsid w:val="0016766E"/>
    <w:rsid w:val="00170063"/>
    <w:rsid w:val="00175643"/>
    <w:rsid w:val="001A514B"/>
    <w:rsid w:val="001B2338"/>
    <w:rsid w:val="001E7297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F13F1"/>
    <w:rsid w:val="00436CB7"/>
    <w:rsid w:val="00444F02"/>
    <w:rsid w:val="004552F3"/>
    <w:rsid w:val="00490CC6"/>
    <w:rsid w:val="004E21C0"/>
    <w:rsid w:val="004F05F9"/>
    <w:rsid w:val="005509B2"/>
    <w:rsid w:val="005556DB"/>
    <w:rsid w:val="00557FDB"/>
    <w:rsid w:val="005C6D45"/>
    <w:rsid w:val="005D58F7"/>
    <w:rsid w:val="00617D63"/>
    <w:rsid w:val="00627F0A"/>
    <w:rsid w:val="00637BDF"/>
    <w:rsid w:val="00643D1A"/>
    <w:rsid w:val="00674588"/>
    <w:rsid w:val="006A7B57"/>
    <w:rsid w:val="006D44C5"/>
    <w:rsid w:val="007039F7"/>
    <w:rsid w:val="00707D3B"/>
    <w:rsid w:val="00713672"/>
    <w:rsid w:val="0073562D"/>
    <w:rsid w:val="007B07DE"/>
    <w:rsid w:val="008176A3"/>
    <w:rsid w:val="008270A2"/>
    <w:rsid w:val="008464E3"/>
    <w:rsid w:val="00853F77"/>
    <w:rsid w:val="00885CE1"/>
    <w:rsid w:val="008907FF"/>
    <w:rsid w:val="008B696C"/>
    <w:rsid w:val="008B6BEE"/>
    <w:rsid w:val="008F78D7"/>
    <w:rsid w:val="009200C1"/>
    <w:rsid w:val="00980085"/>
    <w:rsid w:val="00996165"/>
    <w:rsid w:val="00997127"/>
    <w:rsid w:val="009B1968"/>
    <w:rsid w:val="009D216F"/>
    <w:rsid w:val="009D3248"/>
    <w:rsid w:val="009E75EA"/>
    <w:rsid w:val="00A65E8A"/>
    <w:rsid w:val="00A87896"/>
    <w:rsid w:val="00AC1EE7"/>
    <w:rsid w:val="00B650C6"/>
    <w:rsid w:val="00BA63C2"/>
    <w:rsid w:val="00BC5DA1"/>
    <w:rsid w:val="00BC6939"/>
    <w:rsid w:val="00BE1875"/>
    <w:rsid w:val="00BE45C8"/>
    <w:rsid w:val="00BF2331"/>
    <w:rsid w:val="00BF7463"/>
    <w:rsid w:val="00C30889"/>
    <w:rsid w:val="00C6315D"/>
    <w:rsid w:val="00C90A2E"/>
    <w:rsid w:val="00CC5861"/>
    <w:rsid w:val="00D30B81"/>
    <w:rsid w:val="00D3649E"/>
    <w:rsid w:val="00D65327"/>
    <w:rsid w:val="00D901A4"/>
    <w:rsid w:val="00DE145A"/>
    <w:rsid w:val="00DF0FDA"/>
    <w:rsid w:val="00E142DA"/>
    <w:rsid w:val="00E16F51"/>
    <w:rsid w:val="00EB0B6E"/>
    <w:rsid w:val="00EE70C1"/>
    <w:rsid w:val="00F169E1"/>
    <w:rsid w:val="00F23D24"/>
    <w:rsid w:val="00F65E2E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7846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1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4C28-215F-4D2F-B93D-68FD81B4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2019-08-17T19:44:00Z</dcterms:created>
  <dcterms:modified xsi:type="dcterms:W3CDTF">2019-08-20T10:54:00Z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